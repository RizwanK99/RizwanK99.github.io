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680"/>
        <w:gridCol w:w="445"/>
      </w:tblGrid>
      <w:tr w:rsidR="004251E7" w:rsidRPr="00BF4F69" w14:paraId="58F93213" w14:textId="77777777" w:rsidTr="00FB3781">
        <w:trPr>
          <w:trHeight w:val="288"/>
        </w:trPr>
        <w:tc>
          <w:tcPr>
            <w:tcW w:w="5665" w:type="dxa"/>
            <w:vMerge w:val="restart"/>
          </w:tcPr>
          <w:p w14:paraId="11024510" w14:textId="09ABE3DE" w:rsidR="004251E7" w:rsidRPr="00BF4F69" w:rsidRDefault="004251E7" w:rsidP="004251E7">
            <w:pPr>
              <w:pStyle w:val="Title"/>
              <w:rPr>
                <w:lang w:val="en-CA"/>
              </w:rPr>
            </w:pPr>
            <w:r w:rsidRPr="00BF4F69">
              <w:rPr>
                <w:lang w:val="en-CA"/>
              </w:rPr>
              <w:t>Rizwan Kassamali</w:t>
            </w:r>
          </w:p>
        </w:tc>
        <w:tc>
          <w:tcPr>
            <w:tcW w:w="4680" w:type="dxa"/>
          </w:tcPr>
          <w:p w14:paraId="1F203322" w14:textId="6C693385" w:rsidR="004251E7" w:rsidRPr="00BF4F69" w:rsidRDefault="004251E7" w:rsidP="00264EAC">
            <w:pPr>
              <w:jc w:val="right"/>
              <w:rPr>
                <w:lang w:val="en-CA"/>
              </w:rPr>
            </w:pPr>
            <w:r w:rsidRPr="00BF4F69">
              <w:rPr>
                <w:lang w:val="en-CA"/>
              </w:rPr>
              <w:t>(905) 783 – 1478</w:t>
            </w:r>
          </w:p>
        </w:tc>
        <w:tc>
          <w:tcPr>
            <w:tcW w:w="445" w:type="dxa"/>
          </w:tcPr>
          <w:p w14:paraId="31565B4C" w14:textId="70765BC7" w:rsidR="004251E7" w:rsidRPr="00BF4F69" w:rsidRDefault="004251E7" w:rsidP="004251E7">
            <w:pPr>
              <w:rPr>
                <w:lang w:val="en-CA"/>
              </w:rPr>
            </w:pPr>
            <w:r w:rsidRPr="00BF4F69"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07ABD98F" wp14:editId="66C5E497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66831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4251E7" w:rsidRPr="00BF4F69" w14:paraId="0458BB93" w14:textId="77777777" w:rsidTr="00FB3781">
        <w:trPr>
          <w:trHeight w:val="288"/>
        </w:trPr>
        <w:tc>
          <w:tcPr>
            <w:tcW w:w="5665" w:type="dxa"/>
            <w:vMerge/>
          </w:tcPr>
          <w:p w14:paraId="6B02D6F8" w14:textId="77777777" w:rsidR="004251E7" w:rsidRPr="00BF4F69" w:rsidRDefault="004251E7" w:rsidP="004251E7">
            <w:pPr>
              <w:rPr>
                <w:lang w:val="en-CA"/>
              </w:rPr>
            </w:pPr>
          </w:p>
        </w:tc>
        <w:tc>
          <w:tcPr>
            <w:tcW w:w="4680" w:type="dxa"/>
          </w:tcPr>
          <w:p w14:paraId="66FDE0A7" w14:textId="78017F84" w:rsidR="004251E7" w:rsidRPr="00BF4F69" w:rsidRDefault="00FE5A59" w:rsidP="00264EAC">
            <w:pPr>
              <w:jc w:val="right"/>
              <w:rPr>
                <w:lang w:val="en-CA"/>
              </w:rPr>
            </w:pPr>
            <w:hyperlink r:id="rId12" w:history="1">
              <w:r w:rsidR="004251E7" w:rsidRPr="00BF4F69">
                <w:rPr>
                  <w:rStyle w:val="Hyperlink"/>
                  <w:color w:val="595959" w:themeColor="text1" w:themeTint="A6"/>
                  <w:u w:val="none"/>
                  <w:lang w:val="en-CA"/>
                </w:rPr>
                <w:t>rizwankassamali1@gmail.com</w:t>
              </w:r>
            </w:hyperlink>
            <w:r w:rsidR="004251E7" w:rsidRPr="00BF4F69">
              <w:rPr>
                <w:lang w:val="en-CA"/>
              </w:rPr>
              <w:t xml:space="preserve"> </w:t>
            </w:r>
          </w:p>
        </w:tc>
        <w:tc>
          <w:tcPr>
            <w:tcW w:w="445" w:type="dxa"/>
          </w:tcPr>
          <w:p w14:paraId="34A04A8C" w14:textId="50DF640C" w:rsidR="004251E7" w:rsidRPr="00BF4F69" w:rsidRDefault="004251E7" w:rsidP="004251E7">
            <w:pPr>
              <w:rPr>
                <w:lang w:val="en-CA"/>
              </w:rPr>
            </w:pPr>
            <w:r w:rsidRPr="00BF4F69"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250E0F7B" wp14:editId="2774A379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A35ED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4251E7" w:rsidRPr="00BF4F69" w14:paraId="04FA2AD3" w14:textId="77777777" w:rsidTr="00FB3781">
        <w:trPr>
          <w:trHeight w:val="288"/>
        </w:trPr>
        <w:tc>
          <w:tcPr>
            <w:tcW w:w="5665" w:type="dxa"/>
            <w:vMerge/>
          </w:tcPr>
          <w:p w14:paraId="5B209A4B" w14:textId="77777777" w:rsidR="004251E7" w:rsidRPr="00BF4F69" w:rsidRDefault="004251E7" w:rsidP="004251E7">
            <w:pPr>
              <w:rPr>
                <w:lang w:val="en-CA"/>
              </w:rPr>
            </w:pPr>
          </w:p>
        </w:tc>
        <w:tc>
          <w:tcPr>
            <w:tcW w:w="4680" w:type="dxa"/>
          </w:tcPr>
          <w:p w14:paraId="0CCC0950" w14:textId="24FE72A8" w:rsidR="004251E7" w:rsidRPr="00BF4F69" w:rsidRDefault="00FE5A59" w:rsidP="00264EAC">
            <w:pPr>
              <w:jc w:val="right"/>
              <w:rPr>
                <w:rStyle w:val="Hyperlink"/>
                <w:u w:val="none"/>
                <w:lang w:val="en-CA"/>
              </w:rPr>
            </w:pPr>
            <w:hyperlink r:id="rId13" w:history="1">
              <w:r w:rsidR="00264EAC" w:rsidRPr="00BF4F69">
                <w:rPr>
                  <w:rStyle w:val="Hyperlink"/>
                  <w:color w:val="595959" w:themeColor="text1" w:themeTint="A6"/>
                  <w:u w:val="none"/>
                  <w:lang w:val="en-CA"/>
                </w:rPr>
                <w:t>github.com/RizwanK99</w:t>
              </w:r>
            </w:hyperlink>
          </w:p>
        </w:tc>
        <w:tc>
          <w:tcPr>
            <w:tcW w:w="445" w:type="dxa"/>
          </w:tcPr>
          <w:p w14:paraId="0A8E0248" w14:textId="0523E8CF" w:rsidR="004251E7" w:rsidRPr="00BF4F69" w:rsidRDefault="004251E7" w:rsidP="004251E7">
            <w:pPr>
              <w:rPr>
                <w:lang w:val="en-CA"/>
              </w:rPr>
            </w:pPr>
            <w:r w:rsidRPr="00BF4F69">
              <w:rPr>
                <w:noProof/>
                <w:lang w:val="en-CA"/>
              </w:rPr>
              <w:drawing>
                <wp:inline distT="0" distB="0" distL="0" distR="0" wp14:anchorId="4DA703D2" wp14:editId="1B4A7917">
                  <wp:extent cx="137160" cy="137160"/>
                  <wp:effectExtent l="0" t="0" r="0" b="0"/>
                  <wp:docPr id="10" name="Picture 1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ithub-socioc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1E7" w:rsidRPr="00BF4F69" w14:paraId="64CE0BEE" w14:textId="77777777" w:rsidTr="00FB3781">
        <w:trPr>
          <w:trHeight w:val="288"/>
        </w:trPr>
        <w:tc>
          <w:tcPr>
            <w:tcW w:w="5665" w:type="dxa"/>
            <w:vMerge/>
          </w:tcPr>
          <w:p w14:paraId="0C4989A4" w14:textId="77777777" w:rsidR="004251E7" w:rsidRPr="00BF4F69" w:rsidRDefault="004251E7" w:rsidP="004251E7">
            <w:pPr>
              <w:rPr>
                <w:lang w:val="en-CA"/>
              </w:rPr>
            </w:pPr>
          </w:p>
        </w:tc>
        <w:tc>
          <w:tcPr>
            <w:tcW w:w="4680" w:type="dxa"/>
          </w:tcPr>
          <w:p w14:paraId="7C3219C3" w14:textId="17081D52" w:rsidR="004251E7" w:rsidRPr="00BF4F69" w:rsidRDefault="00FE5A59" w:rsidP="00264EAC">
            <w:pPr>
              <w:jc w:val="right"/>
              <w:rPr>
                <w:lang w:val="en-CA"/>
              </w:rPr>
            </w:pPr>
            <w:hyperlink r:id="rId15" w:history="1">
              <w:r w:rsidR="00264EAC" w:rsidRPr="00BF4F69">
                <w:rPr>
                  <w:rStyle w:val="Hyperlink"/>
                  <w:color w:val="595959" w:themeColor="text1" w:themeTint="A6"/>
                  <w:u w:val="none"/>
                  <w:lang w:val="en-CA"/>
                </w:rPr>
                <w:t>linkedin.com/in/rizwankassamali/</w:t>
              </w:r>
            </w:hyperlink>
          </w:p>
        </w:tc>
        <w:tc>
          <w:tcPr>
            <w:tcW w:w="445" w:type="dxa"/>
          </w:tcPr>
          <w:p w14:paraId="29134F18" w14:textId="4750CD2B" w:rsidR="004251E7" w:rsidRPr="00BF4F69" w:rsidRDefault="004251E7" w:rsidP="004251E7">
            <w:pPr>
              <w:rPr>
                <w:lang w:val="en-CA"/>
              </w:rPr>
            </w:pPr>
            <w:r w:rsidRPr="00BF4F69"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01DBBE2C" wp14:editId="661B3F67">
                      <wp:extent cx="109728" cy="109728"/>
                      <wp:effectExtent l="0" t="0" r="5080" b="5080"/>
                      <wp:docPr id="56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D025B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4251E7" w:rsidRPr="00BF4F69" w14:paraId="643DC93F" w14:textId="77777777" w:rsidTr="00FB3781">
        <w:trPr>
          <w:trHeight w:val="288"/>
        </w:trPr>
        <w:tc>
          <w:tcPr>
            <w:tcW w:w="5665" w:type="dxa"/>
            <w:vMerge/>
          </w:tcPr>
          <w:p w14:paraId="4FAC9CDA" w14:textId="77777777" w:rsidR="004251E7" w:rsidRPr="00BF4F69" w:rsidRDefault="004251E7" w:rsidP="004251E7">
            <w:pPr>
              <w:rPr>
                <w:lang w:val="en-CA"/>
              </w:rPr>
            </w:pPr>
          </w:p>
        </w:tc>
        <w:tc>
          <w:tcPr>
            <w:tcW w:w="4680" w:type="dxa"/>
          </w:tcPr>
          <w:p w14:paraId="2C0A268C" w14:textId="1194449A" w:rsidR="004251E7" w:rsidRPr="00BF4F69" w:rsidRDefault="004251E7" w:rsidP="00264EAC">
            <w:pPr>
              <w:jc w:val="right"/>
              <w:rPr>
                <w:lang w:val="en-CA"/>
              </w:rPr>
            </w:pPr>
            <w:r w:rsidRPr="00BF4F69">
              <w:rPr>
                <w:lang w:val="en-CA"/>
              </w:rPr>
              <w:t>5 National Crescent, Brampton, Ontario, L7A 1H1</w:t>
            </w:r>
          </w:p>
        </w:tc>
        <w:tc>
          <w:tcPr>
            <w:tcW w:w="445" w:type="dxa"/>
          </w:tcPr>
          <w:p w14:paraId="1C758A0D" w14:textId="456EF97A" w:rsidR="004251E7" w:rsidRPr="00BF4F69" w:rsidRDefault="004251E7" w:rsidP="004251E7">
            <w:pPr>
              <w:rPr>
                <w:lang w:val="en-CA"/>
              </w:rPr>
            </w:pPr>
            <w:r w:rsidRPr="00BF4F69"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4D6594C3" wp14:editId="4D08E357">
                      <wp:extent cx="118872" cy="118872"/>
                      <wp:effectExtent l="0" t="0" r="0" b="0"/>
                      <wp:docPr id="8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C43A3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</w:tbl>
    <w:p w14:paraId="2BE69D19" w14:textId="61094979" w:rsidR="004251E7" w:rsidRPr="00BF4F69" w:rsidRDefault="00264EAC" w:rsidP="00264EAC">
      <w:pPr>
        <w:pStyle w:val="Heading1"/>
        <w:rPr>
          <w:lang w:val="en-CA"/>
        </w:rPr>
      </w:pPr>
      <w:r w:rsidRPr="00BF4F69">
        <w:rPr>
          <w:lang w:val="en-CA"/>
        </w:rPr>
        <w:t xml:space="preserve">Skills </w:t>
      </w:r>
    </w:p>
    <w:p w14:paraId="64D36BB9" w14:textId="77777777" w:rsidR="00FB3781" w:rsidRPr="00BF4F69" w:rsidRDefault="00FB3781" w:rsidP="00FB3781">
      <w:pPr>
        <w:pStyle w:val="ListParagraph"/>
        <w:numPr>
          <w:ilvl w:val="0"/>
          <w:numId w:val="13"/>
        </w:numPr>
        <w:spacing w:after="0"/>
        <w:rPr>
          <w:b/>
          <w:bCs/>
          <w:color w:val="auto"/>
          <w:lang w:val="en-CA"/>
        </w:rPr>
      </w:pPr>
      <w:r w:rsidRPr="00BF4F69">
        <w:rPr>
          <w:b/>
          <w:bCs/>
          <w:color w:val="auto"/>
          <w:lang w:val="en-CA"/>
        </w:rPr>
        <w:t xml:space="preserve">Java – </w:t>
      </w:r>
      <w:r w:rsidRPr="00BF4F69">
        <w:rPr>
          <w:color w:val="auto"/>
          <w:lang w:val="en-CA"/>
        </w:rPr>
        <w:t>Over 2 years of experience with linked lists, objects, multi-dimensional arrays, graphics, decision and looping structures</w:t>
      </w:r>
    </w:p>
    <w:p w14:paraId="1DD8733F" w14:textId="77777777" w:rsidR="00FB3781" w:rsidRPr="00BF4F69" w:rsidRDefault="00FB3781" w:rsidP="00FB3781">
      <w:pPr>
        <w:pStyle w:val="ListParagraph"/>
        <w:numPr>
          <w:ilvl w:val="0"/>
          <w:numId w:val="13"/>
        </w:numPr>
        <w:spacing w:after="0"/>
        <w:rPr>
          <w:b/>
          <w:bCs/>
          <w:color w:val="auto"/>
          <w:lang w:val="en-CA"/>
        </w:rPr>
      </w:pPr>
      <w:r w:rsidRPr="00BF4F69">
        <w:rPr>
          <w:b/>
          <w:bCs/>
          <w:color w:val="auto"/>
          <w:lang w:val="en-CA"/>
        </w:rPr>
        <w:t xml:space="preserve">C++ </w:t>
      </w:r>
      <w:r w:rsidRPr="00BF4F69">
        <w:rPr>
          <w:color w:val="auto"/>
          <w:lang w:val="en-CA"/>
        </w:rPr>
        <w:t>- Over 6 months of experience through a university course and enhanced by personal interest</w:t>
      </w:r>
    </w:p>
    <w:p w14:paraId="13CA05F7" w14:textId="77777777" w:rsidR="00FB3781" w:rsidRPr="00BF4F69" w:rsidRDefault="00FB3781" w:rsidP="00FB3781">
      <w:pPr>
        <w:pStyle w:val="ListParagraph"/>
        <w:numPr>
          <w:ilvl w:val="0"/>
          <w:numId w:val="13"/>
        </w:numPr>
        <w:spacing w:after="0"/>
        <w:rPr>
          <w:b/>
          <w:bCs/>
          <w:color w:val="auto"/>
          <w:lang w:val="en-CA"/>
        </w:rPr>
      </w:pPr>
      <w:r w:rsidRPr="00BF4F69">
        <w:rPr>
          <w:b/>
          <w:bCs/>
          <w:color w:val="auto"/>
          <w:lang w:val="en-CA"/>
        </w:rPr>
        <w:t xml:space="preserve">Python </w:t>
      </w:r>
      <w:r w:rsidRPr="00BF4F69">
        <w:rPr>
          <w:color w:val="auto"/>
          <w:lang w:val="en-CA"/>
        </w:rPr>
        <w:t xml:space="preserve">– 4 months of knowledge with looping structures, arrays and conditional statements </w:t>
      </w:r>
    </w:p>
    <w:p w14:paraId="4853928C" w14:textId="30219B12" w:rsidR="00FB3781" w:rsidRPr="007A4024" w:rsidRDefault="00FB3781" w:rsidP="00FB3781">
      <w:pPr>
        <w:pStyle w:val="ListParagraph"/>
        <w:numPr>
          <w:ilvl w:val="0"/>
          <w:numId w:val="13"/>
        </w:numPr>
        <w:spacing w:after="100"/>
        <w:rPr>
          <w:b/>
          <w:bCs/>
          <w:color w:val="auto"/>
          <w:lang w:val="en-CA"/>
        </w:rPr>
      </w:pPr>
      <w:r w:rsidRPr="00BF4F69">
        <w:rPr>
          <w:b/>
          <w:bCs/>
          <w:color w:val="auto"/>
          <w:lang w:val="en-CA"/>
        </w:rPr>
        <w:t xml:space="preserve">Circuit design and soldering </w:t>
      </w:r>
      <w:r w:rsidRPr="00BF4F69">
        <w:rPr>
          <w:color w:val="auto"/>
          <w:lang w:val="en-CA"/>
        </w:rPr>
        <w:t>– through projects with breadboards and PCBs</w:t>
      </w:r>
    </w:p>
    <w:p w14:paraId="6D849F54" w14:textId="16976791" w:rsidR="004251E7" w:rsidRPr="00BF4F69" w:rsidRDefault="00FB3781" w:rsidP="004251E7">
      <w:pPr>
        <w:pStyle w:val="Heading1"/>
        <w:rPr>
          <w:lang w:val="en-CA"/>
        </w:rPr>
      </w:pPr>
      <w:r w:rsidRPr="00BF4F69">
        <w:rPr>
          <w:lang w:val="en-CA"/>
        </w:rPr>
        <w:t>Projects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B3781" w:rsidRPr="00BF4F69" w14:paraId="1568B9B3" w14:textId="77777777" w:rsidTr="007D4BB1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F4B1643" w14:textId="70596CD0" w:rsidR="00FB3781" w:rsidRPr="00BF4F69" w:rsidRDefault="00FB3781" w:rsidP="00FB3781">
            <w:pPr>
              <w:rPr>
                <w:lang w:val="en-CA"/>
              </w:rPr>
            </w:pPr>
            <w:r w:rsidRPr="00BF4F69">
              <w:rPr>
                <w:rStyle w:val="Heading2Char"/>
                <w:lang w:val="en-CA"/>
              </w:rPr>
              <w:t>Encryptions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EA1EF5E" w14:textId="3327628D" w:rsidR="00FB3781" w:rsidRPr="00BF4F69" w:rsidRDefault="00FB3781" w:rsidP="00FB3781">
            <w:pPr>
              <w:jc w:val="right"/>
              <w:rPr>
                <w:lang w:val="en-CA"/>
              </w:rPr>
            </w:pPr>
            <w:r w:rsidRPr="00BF4F69">
              <w:rPr>
                <w:lang w:val="en-CA"/>
              </w:rPr>
              <w:t>May 2019, November 2019</w:t>
            </w:r>
          </w:p>
        </w:tc>
      </w:tr>
      <w:tr w:rsidR="00FB3781" w:rsidRPr="00BF4F69" w14:paraId="131ED97A" w14:textId="77777777" w:rsidTr="007D4BB1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22D72" w14:textId="69C839D2" w:rsidR="00BF4F69" w:rsidRDefault="00BF4F69" w:rsidP="00FB3781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CA"/>
              </w:rPr>
            </w:pPr>
            <w:r>
              <w:rPr>
                <w:color w:val="auto"/>
                <w:lang w:val="en-CA"/>
              </w:rPr>
              <w:t xml:space="preserve">Created 2 different message encryptions, one in Java and one in C++ </w:t>
            </w:r>
          </w:p>
          <w:p w14:paraId="5B44818E" w14:textId="4FCD3FB7" w:rsidR="00FB3781" w:rsidRPr="00BF4F69" w:rsidRDefault="00FB3781" w:rsidP="00FB3781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CA"/>
              </w:rPr>
            </w:pPr>
            <w:r w:rsidRPr="00BF4F69">
              <w:rPr>
                <w:color w:val="auto"/>
                <w:lang w:val="en-CA"/>
              </w:rPr>
              <w:t xml:space="preserve">Encryption in Java that used randomizer, conversion to hex, </w:t>
            </w:r>
            <w:r w:rsidRPr="00BF4F69">
              <w:rPr>
                <w:lang w:val="en-CA"/>
              </w:rPr>
              <w:t>Caesar</w:t>
            </w:r>
            <w:r w:rsidRPr="00BF4F69">
              <w:rPr>
                <w:color w:val="auto"/>
                <w:lang w:val="en-CA"/>
              </w:rPr>
              <w:t xml:space="preserve"> ciphers and concatenating ASCII values</w:t>
            </w:r>
          </w:p>
          <w:p w14:paraId="46791AEC" w14:textId="77777777" w:rsidR="00FB3781" w:rsidRPr="00BF4F69" w:rsidRDefault="00FB3781" w:rsidP="00FB3781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CA"/>
              </w:rPr>
            </w:pPr>
            <w:r w:rsidRPr="00BF4F69">
              <w:rPr>
                <w:color w:val="auto"/>
                <w:lang w:val="en-CA"/>
              </w:rPr>
              <w:t>C++ based encryption used a key given by the user to randomize the characters, then applied ASCII Armour</w:t>
            </w:r>
          </w:p>
          <w:p w14:paraId="6E2B14E7" w14:textId="4983AF50" w:rsidR="00FB3781" w:rsidRPr="00BF4F69" w:rsidRDefault="00FB3781" w:rsidP="00FB3781">
            <w:pPr>
              <w:pStyle w:val="ListParagraph"/>
              <w:numPr>
                <w:ilvl w:val="1"/>
                <w:numId w:val="14"/>
              </w:numPr>
              <w:rPr>
                <w:color w:val="auto"/>
                <w:lang w:val="en-CA"/>
              </w:rPr>
            </w:pPr>
            <w:r w:rsidRPr="00BF4F69">
              <w:rPr>
                <w:color w:val="auto"/>
                <w:lang w:val="en-CA"/>
              </w:rPr>
              <w:t xml:space="preserve">Similar to RSA encryption  </w:t>
            </w:r>
          </w:p>
          <w:p w14:paraId="7EB22413" w14:textId="44D23878" w:rsidR="00FB3781" w:rsidRPr="00BF4F69" w:rsidRDefault="00FB3781" w:rsidP="00BF4F69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CA"/>
              </w:rPr>
            </w:pPr>
            <w:r w:rsidRPr="00BF4F69">
              <w:rPr>
                <w:color w:val="auto"/>
                <w:lang w:val="en-CA"/>
              </w:rPr>
              <w:t>Created decryptions for both programs that gave back the original phrase.</w:t>
            </w:r>
          </w:p>
        </w:tc>
      </w:tr>
      <w:tr w:rsidR="00FB3781" w:rsidRPr="00BF4F69" w14:paraId="7C97F608" w14:textId="77777777" w:rsidTr="007D4BB1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940B90C" w14:textId="4623C830" w:rsidR="00FB3781" w:rsidRPr="00BF4F69" w:rsidRDefault="00FB3781" w:rsidP="00FB3781">
            <w:pPr>
              <w:pStyle w:val="Heading2"/>
              <w:outlineLvl w:val="1"/>
              <w:rPr>
                <w:color w:val="595959" w:themeColor="text1" w:themeTint="A6"/>
                <w:lang w:val="en-CA"/>
              </w:rPr>
            </w:pPr>
            <w:r w:rsidRPr="00BF4F69">
              <w:rPr>
                <w:lang w:val="en-CA"/>
              </w:rPr>
              <w:t>Website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776333A" w14:textId="66F3C2AC" w:rsidR="00FB3781" w:rsidRPr="00BF4F69" w:rsidRDefault="00FB3781" w:rsidP="00FB3781">
            <w:pPr>
              <w:jc w:val="right"/>
              <w:rPr>
                <w:color w:val="auto"/>
                <w:lang w:val="en-CA"/>
              </w:rPr>
            </w:pPr>
            <w:r w:rsidRPr="00BF4F69">
              <w:rPr>
                <w:lang w:val="en-CA"/>
              </w:rPr>
              <w:t>December 20</w:t>
            </w:r>
            <w:r w:rsidR="007D4BB1" w:rsidRPr="00BF4F69">
              <w:rPr>
                <w:lang w:val="en-CA"/>
              </w:rPr>
              <w:t>19</w:t>
            </w:r>
            <w:r w:rsidRPr="00BF4F69">
              <w:rPr>
                <w:lang w:val="en-CA"/>
              </w:rPr>
              <w:t xml:space="preserve"> – Present</w:t>
            </w:r>
          </w:p>
        </w:tc>
      </w:tr>
      <w:tr w:rsidR="00FB3781" w:rsidRPr="00BF4F69" w14:paraId="774FD189" w14:textId="77777777" w:rsidTr="007D4BB1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31DA4" w14:textId="47B6B690" w:rsidR="00FB3781" w:rsidRPr="00BF4F69" w:rsidRDefault="00FB3781" w:rsidP="00FB3781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CA"/>
              </w:rPr>
            </w:pPr>
            <w:r w:rsidRPr="00BF4F69">
              <w:rPr>
                <w:color w:val="auto"/>
                <w:lang w:val="en-CA"/>
              </w:rPr>
              <w:t xml:space="preserve">Created a personal webpage to showcase projects and experience </w:t>
            </w:r>
          </w:p>
          <w:p w14:paraId="72D50A32" w14:textId="77777777" w:rsidR="00FB3781" w:rsidRPr="00BF4F69" w:rsidRDefault="00FB3781" w:rsidP="00FB3781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CA"/>
              </w:rPr>
            </w:pPr>
            <w:r w:rsidRPr="00BF4F69">
              <w:rPr>
                <w:color w:val="auto"/>
                <w:lang w:val="en-CA"/>
              </w:rPr>
              <w:t>Coded using HTML and CSS via Angular framework</w:t>
            </w:r>
          </w:p>
          <w:p w14:paraId="19F8C2A4" w14:textId="4D2908F3" w:rsidR="00FB3781" w:rsidRPr="00BF4F69" w:rsidRDefault="00FE5A59" w:rsidP="00FB3781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CA"/>
              </w:rPr>
            </w:pPr>
            <w:hyperlink r:id="rId16" w:history="1">
              <w:r w:rsidR="00FB3781" w:rsidRPr="00BF4F69">
                <w:rPr>
                  <w:rStyle w:val="Hyperlink"/>
                  <w:color w:val="000000" w:themeColor="text1"/>
                  <w:lang w:val="en-CA"/>
                </w:rPr>
                <w:t>rizwank99.github.io</w:t>
              </w:r>
            </w:hyperlink>
          </w:p>
        </w:tc>
      </w:tr>
      <w:tr w:rsidR="007D4BB1" w:rsidRPr="00BF4F69" w14:paraId="7CC62229" w14:textId="77777777" w:rsidTr="007D4BB1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1F07EF3" w14:textId="569423F5" w:rsidR="007D4BB1" w:rsidRPr="00BF4F69" w:rsidRDefault="007D4BB1" w:rsidP="00322D1B">
            <w:pPr>
              <w:pStyle w:val="Heading2"/>
              <w:outlineLvl w:val="1"/>
              <w:rPr>
                <w:b w:val="0"/>
                <w:bCs/>
                <w:color w:val="595959" w:themeColor="text1" w:themeTint="A6"/>
                <w:lang w:val="en-CA"/>
              </w:rPr>
            </w:pPr>
            <w:r w:rsidRPr="00BF4F69">
              <w:rPr>
                <w:rStyle w:val="Heading2Char"/>
                <w:b/>
                <w:bCs/>
                <w:lang w:val="en-CA"/>
              </w:rPr>
              <w:t>Joystick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242EE8B" w14:textId="20F3FADC" w:rsidR="007D4BB1" w:rsidRPr="00BF4F69" w:rsidRDefault="007D4BB1" w:rsidP="00322D1B">
            <w:pPr>
              <w:jc w:val="right"/>
              <w:rPr>
                <w:color w:val="auto"/>
                <w:lang w:val="en-CA"/>
              </w:rPr>
            </w:pPr>
            <w:r w:rsidRPr="00BF4F69">
              <w:rPr>
                <w:lang w:val="en-CA"/>
              </w:rPr>
              <w:t>December 2017 - January 2018</w:t>
            </w:r>
          </w:p>
        </w:tc>
      </w:tr>
      <w:tr w:rsidR="007D4BB1" w:rsidRPr="00BF4F69" w14:paraId="2A84971A" w14:textId="77777777" w:rsidTr="007D4BB1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D04C52" w14:textId="77777777" w:rsidR="007D4BB1" w:rsidRPr="00BF4F69" w:rsidRDefault="007D4BB1" w:rsidP="00322D1B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CA"/>
              </w:rPr>
            </w:pPr>
            <w:r w:rsidRPr="00BF4F69">
              <w:rPr>
                <w:color w:val="auto"/>
                <w:lang w:val="en-CA"/>
              </w:rPr>
              <w:t xml:space="preserve">Created a joystick </w:t>
            </w:r>
            <w:r w:rsidR="00BF4F69" w:rsidRPr="00BF4F69">
              <w:rPr>
                <w:color w:val="auto"/>
                <w:lang w:val="en-CA"/>
              </w:rPr>
              <w:t xml:space="preserve">that could be used as input to a computer via the parallel port </w:t>
            </w:r>
          </w:p>
          <w:p w14:paraId="2DAEEB46" w14:textId="57BBAD04" w:rsidR="00BF4F69" w:rsidRPr="00BF4F69" w:rsidRDefault="00BF4F69" w:rsidP="00322D1B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CA"/>
              </w:rPr>
            </w:pPr>
            <w:r w:rsidRPr="00BF4F69">
              <w:rPr>
                <w:color w:val="auto"/>
                <w:lang w:val="en-CA"/>
              </w:rPr>
              <w:t>Created a maze and tic-tac-toe games that used the joystick to control the movement</w:t>
            </w:r>
          </w:p>
        </w:tc>
      </w:tr>
      <w:tr w:rsidR="007D4BB1" w:rsidRPr="00BF4F69" w14:paraId="74075E98" w14:textId="77777777" w:rsidTr="007D4BB1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A57C8A" w14:textId="36E5B367" w:rsidR="007D4BB1" w:rsidRPr="00BF4F69" w:rsidRDefault="007D4BB1" w:rsidP="00322D1B">
            <w:pPr>
              <w:pStyle w:val="Heading2"/>
              <w:outlineLvl w:val="1"/>
              <w:rPr>
                <w:b w:val="0"/>
                <w:bCs/>
                <w:color w:val="595959" w:themeColor="text1" w:themeTint="A6"/>
                <w:lang w:val="en-CA"/>
              </w:rPr>
            </w:pPr>
            <w:r w:rsidRPr="00BF4F69">
              <w:rPr>
                <w:rStyle w:val="Heading2Char"/>
                <w:b/>
                <w:bCs/>
                <w:lang w:val="en-CA"/>
              </w:rPr>
              <w:t>Escape the Room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6A78788" w14:textId="57FA1219" w:rsidR="007D4BB1" w:rsidRPr="00BF4F69" w:rsidRDefault="007D4BB1" w:rsidP="00322D1B">
            <w:pPr>
              <w:jc w:val="right"/>
              <w:rPr>
                <w:color w:val="auto"/>
                <w:lang w:val="en-CA"/>
              </w:rPr>
            </w:pPr>
            <w:r w:rsidRPr="00BF4F69">
              <w:rPr>
                <w:lang w:val="en-CA"/>
              </w:rPr>
              <w:t>May 2017 - June 2017</w:t>
            </w:r>
          </w:p>
        </w:tc>
      </w:tr>
      <w:tr w:rsidR="007D4BB1" w:rsidRPr="00BF4F69" w14:paraId="6F5FD618" w14:textId="77777777" w:rsidTr="007D4BB1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B5394" w14:textId="2FF947BC" w:rsidR="007D4BB1" w:rsidRPr="00BF4F69" w:rsidRDefault="007D4BB1" w:rsidP="007D4BB1">
            <w:pPr>
              <w:pStyle w:val="Bullets"/>
              <w:numPr>
                <w:ilvl w:val="0"/>
                <w:numId w:val="14"/>
              </w:numPr>
            </w:pPr>
            <w:r w:rsidRPr="00BF4F69">
              <w:t>Created an escape the room style game, where the user had to use clues to solve the puzzle</w:t>
            </w:r>
          </w:p>
          <w:p w14:paraId="0941C3F4" w14:textId="4FA1439B" w:rsidR="00BF4F69" w:rsidRPr="00BF4F69" w:rsidRDefault="00BF4F69" w:rsidP="007D4BB1">
            <w:pPr>
              <w:pStyle w:val="Bullets"/>
              <w:numPr>
                <w:ilvl w:val="0"/>
                <w:numId w:val="14"/>
              </w:numPr>
            </w:pPr>
            <w:r w:rsidRPr="00BF4F69">
              <w:t xml:space="preserve">The game had two different </w:t>
            </w:r>
          </w:p>
          <w:p w14:paraId="53048499" w14:textId="7C1AECBF" w:rsidR="007D4BB1" w:rsidRPr="00BF4F69" w:rsidRDefault="007D4BB1" w:rsidP="00E77470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CA"/>
              </w:rPr>
            </w:pPr>
            <w:r w:rsidRPr="00BF4F69">
              <w:rPr>
                <w:color w:val="auto"/>
                <w:lang w:val="en-CA"/>
              </w:rPr>
              <w:t xml:space="preserve">Used variety of looping structures and </w:t>
            </w:r>
            <w:r w:rsidR="00BF4F69" w:rsidRPr="00BF4F69">
              <w:rPr>
                <w:color w:val="auto"/>
                <w:lang w:val="en-CA"/>
              </w:rPr>
              <w:t xml:space="preserve">conditional statements </w:t>
            </w:r>
          </w:p>
        </w:tc>
      </w:tr>
    </w:tbl>
    <w:p w14:paraId="3DAC32FE" w14:textId="3B6A864C" w:rsidR="007D4BB1" w:rsidRPr="00BF4F69" w:rsidRDefault="007D4BB1" w:rsidP="007D4BB1">
      <w:pPr>
        <w:pStyle w:val="Heading1"/>
        <w:rPr>
          <w:lang w:val="en-CA"/>
        </w:rPr>
      </w:pPr>
      <w:r w:rsidRPr="00BF4F69">
        <w:rPr>
          <w:lang w:val="en-CA"/>
        </w:rPr>
        <w:t>Experience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D4BB1" w:rsidRPr="00BF4F69" w14:paraId="29781356" w14:textId="77777777" w:rsidTr="007D4BB1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22CFDB6" w14:textId="13AA8290" w:rsidR="007D4BB1" w:rsidRPr="00BF4F69" w:rsidRDefault="007D4BB1" w:rsidP="00322D1B">
            <w:pPr>
              <w:rPr>
                <w:lang w:val="en-CA"/>
              </w:rPr>
            </w:pPr>
            <w:r w:rsidRPr="00BF4F69">
              <w:rPr>
                <w:rStyle w:val="Heading2Char"/>
                <w:lang w:val="en-CA"/>
              </w:rPr>
              <w:t>The Great Canadian Bagel</w:t>
            </w:r>
            <w:r w:rsidRPr="00BF4F69">
              <w:rPr>
                <w:lang w:val="en-CA"/>
              </w:rPr>
              <w:t xml:space="preserve"> </w:t>
            </w:r>
            <w:r w:rsidRPr="00BF4F69">
              <w:rPr>
                <w:lang w:val="en-CA"/>
              </w:rPr>
              <w:tab/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30DF4E0" w14:textId="36652EEC" w:rsidR="007D4BB1" w:rsidRPr="00BF4F69" w:rsidRDefault="00E77470" w:rsidP="00322D1B">
            <w:pPr>
              <w:jc w:val="right"/>
              <w:rPr>
                <w:lang w:val="en-CA"/>
              </w:rPr>
            </w:pPr>
            <w:r w:rsidRPr="00BF4F69">
              <w:rPr>
                <w:lang w:val="en-CA"/>
              </w:rPr>
              <w:t>June 2018 – August 2019</w:t>
            </w:r>
          </w:p>
        </w:tc>
      </w:tr>
      <w:tr w:rsidR="007D4BB1" w:rsidRPr="00BF4F69" w14:paraId="71F17D1C" w14:textId="77777777" w:rsidTr="007D4BB1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2A4ED" w14:textId="77777777" w:rsidR="007D4BB1" w:rsidRPr="00BF4F69" w:rsidRDefault="007D4BB1" w:rsidP="007D4BB1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CA"/>
              </w:rPr>
            </w:pPr>
            <w:r w:rsidRPr="00BF4F69">
              <w:rPr>
                <w:color w:val="auto"/>
                <w:lang w:val="en-CA"/>
              </w:rPr>
              <w:t xml:space="preserve">Took ownership to create muffin, Danish and croissant platters for up to 20 school orders </w:t>
            </w:r>
          </w:p>
          <w:p w14:paraId="4908CEC7" w14:textId="77BA075E" w:rsidR="007D4BB1" w:rsidRPr="00BF4F69" w:rsidRDefault="007D4BB1" w:rsidP="00E77470">
            <w:pPr>
              <w:pStyle w:val="ListParagraph"/>
              <w:numPr>
                <w:ilvl w:val="0"/>
                <w:numId w:val="14"/>
              </w:numPr>
              <w:spacing w:after="100"/>
              <w:rPr>
                <w:lang w:val="en-CA"/>
              </w:rPr>
            </w:pPr>
            <w:r w:rsidRPr="00BF4F69">
              <w:rPr>
                <w:color w:val="auto"/>
                <w:lang w:val="en-CA"/>
              </w:rPr>
              <w:t xml:space="preserve">Prepared specialized orders for customers, including custom sandwiches and drinks </w:t>
            </w:r>
          </w:p>
        </w:tc>
      </w:tr>
      <w:tr w:rsidR="007D4BB1" w:rsidRPr="00BF4F69" w14:paraId="3A9F388D" w14:textId="77777777" w:rsidTr="007D4BB1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8598CB0" w14:textId="01CC5385" w:rsidR="007D4BB1" w:rsidRPr="00BF4F69" w:rsidRDefault="00E77470" w:rsidP="00322D1B">
            <w:pPr>
              <w:pStyle w:val="Heading2"/>
              <w:outlineLvl w:val="1"/>
              <w:rPr>
                <w:b w:val="0"/>
                <w:bCs/>
                <w:color w:val="595959" w:themeColor="text1" w:themeTint="A6"/>
                <w:lang w:val="en-CA"/>
              </w:rPr>
            </w:pPr>
            <w:r w:rsidRPr="00BF4F69">
              <w:rPr>
                <w:rStyle w:val="Heading2Char"/>
                <w:b/>
                <w:bCs/>
                <w:lang w:val="en-CA"/>
              </w:rPr>
              <w:t>AV Team President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E771CF7" w14:textId="2862051B" w:rsidR="007D4BB1" w:rsidRPr="00BF4F69" w:rsidRDefault="00E77470" w:rsidP="00322D1B">
            <w:pPr>
              <w:jc w:val="right"/>
              <w:rPr>
                <w:color w:val="auto"/>
                <w:lang w:val="en-CA"/>
              </w:rPr>
            </w:pPr>
            <w:r w:rsidRPr="00BF4F69">
              <w:rPr>
                <w:lang w:val="en-CA"/>
              </w:rPr>
              <w:t>September 2018 – June 2019</w:t>
            </w:r>
          </w:p>
        </w:tc>
      </w:tr>
      <w:tr w:rsidR="007D4BB1" w:rsidRPr="00BF4F69" w14:paraId="66CCF9A8" w14:textId="77777777" w:rsidTr="007D4BB1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6625C" w14:textId="486A137C" w:rsidR="00E77470" w:rsidRPr="00BF4F69" w:rsidRDefault="00E77470" w:rsidP="00E77470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CA"/>
              </w:rPr>
            </w:pPr>
            <w:r w:rsidRPr="00BF4F69">
              <w:rPr>
                <w:color w:val="auto"/>
                <w:lang w:val="en-CA"/>
              </w:rPr>
              <w:t xml:space="preserve">Helped teachers with hardware issues in the classroom </w:t>
            </w:r>
            <w:r w:rsidR="00BF4F69" w:rsidRPr="00BF4F69">
              <w:rPr>
                <w:color w:val="auto"/>
                <w:lang w:val="en-CA"/>
              </w:rPr>
              <w:t xml:space="preserve">and </w:t>
            </w:r>
            <w:r w:rsidRPr="00BF4F69">
              <w:rPr>
                <w:color w:val="auto"/>
                <w:lang w:val="en-CA"/>
              </w:rPr>
              <w:t xml:space="preserve">software problems with digital classrooms and complicated programs </w:t>
            </w:r>
          </w:p>
          <w:p w14:paraId="668DBE5E" w14:textId="26E7EB76" w:rsidR="007D4BB1" w:rsidRPr="007A4024" w:rsidRDefault="00E77470" w:rsidP="007A4024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CA"/>
              </w:rPr>
            </w:pPr>
            <w:r w:rsidRPr="00BF4F69">
              <w:rPr>
                <w:color w:val="auto"/>
                <w:lang w:val="en-CA"/>
              </w:rPr>
              <w:t xml:space="preserve">Set up lights, audio, video and cameras for assemblies and ensured there were no complications </w:t>
            </w:r>
          </w:p>
        </w:tc>
      </w:tr>
    </w:tbl>
    <w:p w14:paraId="6DB641B8" w14:textId="7BDF9F4F" w:rsidR="007D4BB1" w:rsidRPr="00BF4F69" w:rsidRDefault="007D4BB1" w:rsidP="007D4BB1">
      <w:pPr>
        <w:pStyle w:val="Heading1"/>
        <w:rPr>
          <w:lang w:val="en-CA"/>
        </w:rPr>
      </w:pPr>
      <w:r w:rsidRPr="00BF4F69">
        <w:rPr>
          <w:lang w:val="en-CA"/>
        </w:rPr>
        <w:t>Education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7D4BB1" w:rsidRPr="00BF4F69" w14:paraId="6CE4CCB0" w14:textId="77777777" w:rsidTr="007D4BB1"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</w:tcPr>
          <w:p w14:paraId="0404209D" w14:textId="3BC79F80" w:rsidR="007D4BB1" w:rsidRPr="00BF4F69" w:rsidRDefault="007D4BB1" w:rsidP="007D4BB1">
            <w:pPr>
              <w:pStyle w:val="Heading2"/>
              <w:outlineLvl w:val="1"/>
              <w:rPr>
                <w:lang w:val="en-CA"/>
              </w:rPr>
            </w:pPr>
            <w:r w:rsidRPr="00BF4F69">
              <w:rPr>
                <w:sz w:val="24"/>
                <w:szCs w:val="24"/>
                <w:lang w:val="en-CA"/>
              </w:rPr>
              <w:t>Candidate for B.A.Sc. in Computer Engineering – University of Waterloo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D63E8C0" w14:textId="7664BA81" w:rsidR="007D4BB1" w:rsidRPr="00BF4F69" w:rsidRDefault="007D4BB1" w:rsidP="007D4BB1">
            <w:pPr>
              <w:pStyle w:val="Heading3"/>
              <w:outlineLvl w:val="2"/>
              <w:rPr>
                <w:lang w:val="en-CA"/>
              </w:rPr>
            </w:pPr>
            <w:r w:rsidRPr="00BF4F69">
              <w:rPr>
                <w:caps w:val="0"/>
                <w:lang w:val="en-CA"/>
              </w:rPr>
              <w:t xml:space="preserve">Sept. 2019 – Present </w:t>
            </w:r>
          </w:p>
        </w:tc>
      </w:tr>
      <w:tr w:rsidR="007D4BB1" w:rsidRPr="00BF4F69" w14:paraId="6C735EC2" w14:textId="77777777" w:rsidTr="007D4BB1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54A29" w14:textId="77777777" w:rsidR="007D4BB1" w:rsidRPr="00BF4F69" w:rsidRDefault="007D4BB1" w:rsidP="007D4BB1">
            <w:pPr>
              <w:pStyle w:val="ListParagraph"/>
              <w:numPr>
                <w:ilvl w:val="0"/>
                <w:numId w:val="14"/>
              </w:numPr>
              <w:spacing w:after="100"/>
              <w:rPr>
                <w:color w:val="auto"/>
                <w:lang w:val="en-CA"/>
              </w:rPr>
            </w:pPr>
            <w:r w:rsidRPr="00BF4F69">
              <w:rPr>
                <w:color w:val="auto"/>
                <w:lang w:val="en-CA"/>
              </w:rPr>
              <w:t xml:space="preserve">Relevant Courses: Fundamentals of Programming (C++), Linear Circuits &amp; Digital Circuits and Systems </w:t>
            </w:r>
          </w:p>
          <w:p w14:paraId="208D6BF5" w14:textId="57B273C1" w:rsidR="007D4BB1" w:rsidRPr="00BF4F69" w:rsidRDefault="007D4BB1" w:rsidP="007D4BB1">
            <w:pPr>
              <w:pStyle w:val="ListParagraph"/>
              <w:numPr>
                <w:ilvl w:val="0"/>
                <w:numId w:val="14"/>
              </w:numPr>
              <w:spacing w:after="100"/>
              <w:rPr>
                <w:color w:val="auto"/>
                <w:lang w:val="en-CA"/>
              </w:rPr>
            </w:pPr>
            <w:r w:rsidRPr="00BF4F69">
              <w:rPr>
                <w:color w:val="auto"/>
                <w:lang w:val="en-CA"/>
              </w:rPr>
              <w:t xml:space="preserve">Received Presidents Scholarship for average above 90% </w:t>
            </w:r>
          </w:p>
        </w:tc>
      </w:tr>
    </w:tbl>
    <w:p w14:paraId="74CCF227" w14:textId="41035A11" w:rsidR="004251E7" w:rsidRPr="00BF4F69" w:rsidRDefault="007A4024" w:rsidP="004251E7">
      <w:pPr>
        <w:pStyle w:val="Heading1"/>
        <w:rPr>
          <w:lang w:val="en-CA"/>
        </w:rPr>
      </w:pPr>
      <w:r>
        <w:rPr>
          <w:lang w:val="en-CA"/>
        </w:rPr>
        <w:t>Interest</w:t>
      </w:r>
      <w:r w:rsidR="00664163">
        <w:rPr>
          <w:lang w:val="en-CA"/>
        </w:rPr>
        <w:t>s</w:t>
      </w:r>
      <w:bookmarkStart w:id="0" w:name="_GoBack"/>
      <w:bookmarkEnd w:id="0"/>
    </w:p>
    <w:p w14:paraId="604E27DC" w14:textId="31E9B770" w:rsidR="004251E7" w:rsidRPr="00371BD1" w:rsidRDefault="00267F2B" w:rsidP="004251E7">
      <w:pPr>
        <w:rPr>
          <w:color w:val="auto"/>
          <w:lang w:val="en-CA"/>
        </w:rPr>
      </w:pPr>
      <w:r>
        <w:rPr>
          <w:color w:val="auto"/>
          <w:lang w:val="en-CA"/>
        </w:rPr>
        <w:t xml:space="preserve">Technology | Design | </w:t>
      </w:r>
      <w:r w:rsidR="00371BD1">
        <w:rPr>
          <w:color w:val="auto"/>
          <w:lang w:val="en-CA"/>
        </w:rPr>
        <w:t xml:space="preserve">Hockey | Space Exploration | Music  </w:t>
      </w:r>
    </w:p>
    <w:sectPr w:rsidR="004251E7" w:rsidRPr="00371BD1" w:rsidSect="00BF4F69">
      <w:footerReference w:type="default" r:id="rId17"/>
      <w:type w:val="continuous"/>
      <w:pgSz w:w="12240" w:h="15840" w:code="1"/>
      <w:pgMar w:top="475" w:right="720" w:bottom="475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21ECF" w14:textId="77777777" w:rsidR="00FE5A59" w:rsidRDefault="00FE5A59" w:rsidP="00725803">
      <w:pPr>
        <w:spacing w:after="0"/>
      </w:pPr>
      <w:r>
        <w:separator/>
      </w:r>
    </w:p>
  </w:endnote>
  <w:endnote w:type="continuationSeparator" w:id="0">
    <w:p w14:paraId="723F2195" w14:textId="77777777" w:rsidR="00FE5A59" w:rsidRDefault="00FE5A5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A4F8A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F87D1" w14:textId="77777777" w:rsidR="00FE5A59" w:rsidRDefault="00FE5A59" w:rsidP="00725803">
      <w:pPr>
        <w:spacing w:after="0"/>
      </w:pPr>
      <w:r>
        <w:separator/>
      </w:r>
    </w:p>
  </w:footnote>
  <w:footnote w:type="continuationSeparator" w:id="0">
    <w:p w14:paraId="2281C268" w14:textId="77777777" w:rsidR="00FE5A59" w:rsidRDefault="00FE5A5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070B1C"/>
    <w:multiLevelType w:val="hybridMultilevel"/>
    <w:tmpl w:val="DA382900"/>
    <w:lvl w:ilvl="0" w:tplc="480A1FCA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26446"/>
    <w:multiLevelType w:val="hybridMultilevel"/>
    <w:tmpl w:val="4754ECC2"/>
    <w:lvl w:ilvl="0" w:tplc="6F5C7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AB" w:themeColor="accen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15F1C"/>
    <w:multiLevelType w:val="hybridMultilevel"/>
    <w:tmpl w:val="CDDAA93C"/>
    <w:lvl w:ilvl="0" w:tplc="F2041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DE1500"/>
    <w:multiLevelType w:val="hybridMultilevel"/>
    <w:tmpl w:val="95684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C54C9"/>
    <w:multiLevelType w:val="hybridMultilevel"/>
    <w:tmpl w:val="E3502712"/>
    <w:lvl w:ilvl="0" w:tplc="456EF54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1489"/>
    <w:multiLevelType w:val="hybridMultilevel"/>
    <w:tmpl w:val="8FE26964"/>
    <w:lvl w:ilvl="0" w:tplc="9DFAF8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E447C"/>
    <w:multiLevelType w:val="hybridMultilevel"/>
    <w:tmpl w:val="35DCCA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02ACD"/>
    <w:multiLevelType w:val="hybridMultilevel"/>
    <w:tmpl w:val="762E25E2"/>
    <w:lvl w:ilvl="0" w:tplc="9DFAF87E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  <w:num w:numId="15">
    <w:abstractNumId w:val="14"/>
  </w:num>
  <w:num w:numId="16">
    <w:abstractNumId w:val="16"/>
  </w:num>
  <w:num w:numId="17">
    <w:abstractNumId w:val="15"/>
  </w:num>
  <w:num w:numId="18">
    <w:abstractNumId w:val="18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E7"/>
    <w:rsid w:val="00025E77"/>
    <w:rsid w:val="00027312"/>
    <w:rsid w:val="00061AE7"/>
    <w:rsid w:val="000645F2"/>
    <w:rsid w:val="00067AE4"/>
    <w:rsid w:val="00082F03"/>
    <w:rsid w:val="000835A0"/>
    <w:rsid w:val="000934A2"/>
    <w:rsid w:val="00144D98"/>
    <w:rsid w:val="001B0955"/>
    <w:rsid w:val="00227784"/>
    <w:rsid w:val="0023705D"/>
    <w:rsid w:val="00250A31"/>
    <w:rsid w:val="00251C13"/>
    <w:rsid w:val="00264EAC"/>
    <w:rsid w:val="00267F2B"/>
    <w:rsid w:val="002922D0"/>
    <w:rsid w:val="00340B03"/>
    <w:rsid w:val="00371BD1"/>
    <w:rsid w:val="00380AE7"/>
    <w:rsid w:val="003A6943"/>
    <w:rsid w:val="00410BA2"/>
    <w:rsid w:val="004251E7"/>
    <w:rsid w:val="00434074"/>
    <w:rsid w:val="00463C3B"/>
    <w:rsid w:val="004937AE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64163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A4024"/>
    <w:rsid w:val="007C211F"/>
    <w:rsid w:val="007C26CB"/>
    <w:rsid w:val="007D4BB1"/>
    <w:rsid w:val="007F3012"/>
    <w:rsid w:val="00857E6B"/>
    <w:rsid w:val="008968C4"/>
    <w:rsid w:val="008D31BD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06309"/>
    <w:rsid w:val="00AD13CB"/>
    <w:rsid w:val="00AD3FD8"/>
    <w:rsid w:val="00B370A8"/>
    <w:rsid w:val="00BC7376"/>
    <w:rsid w:val="00BD669A"/>
    <w:rsid w:val="00BF4F69"/>
    <w:rsid w:val="00C13F2B"/>
    <w:rsid w:val="00C43D65"/>
    <w:rsid w:val="00C84833"/>
    <w:rsid w:val="00C9044F"/>
    <w:rsid w:val="00CA629F"/>
    <w:rsid w:val="00D2420D"/>
    <w:rsid w:val="00D30382"/>
    <w:rsid w:val="00D413F9"/>
    <w:rsid w:val="00D44E50"/>
    <w:rsid w:val="00D90060"/>
    <w:rsid w:val="00D92B95"/>
    <w:rsid w:val="00DC6B2F"/>
    <w:rsid w:val="00E03F71"/>
    <w:rsid w:val="00E154B5"/>
    <w:rsid w:val="00E232F0"/>
    <w:rsid w:val="00E27DC7"/>
    <w:rsid w:val="00E52791"/>
    <w:rsid w:val="00E77470"/>
    <w:rsid w:val="00E83195"/>
    <w:rsid w:val="00F00A4F"/>
    <w:rsid w:val="00F33CD8"/>
    <w:rsid w:val="00F439C9"/>
    <w:rsid w:val="00FB3781"/>
    <w:rsid w:val="00FD1DE2"/>
    <w:rsid w:val="00FE5A59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8C1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FB3781"/>
    <w:pPr>
      <w:pBdr>
        <w:top w:val="single" w:sz="4" w:space="3" w:color="A6A6A6" w:themeColor="background1" w:themeShade="A6"/>
      </w:pBdr>
      <w:spacing w:before="24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B3781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FB3781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3781"/>
    <w:rPr>
      <w:rFonts w:asciiTheme="majorHAnsi" w:eastAsiaTheme="majorEastAsia" w:hAnsiTheme="majorHAnsi" w:cstheme="majorBidi"/>
      <w:b/>
      <w:color w:val="007FAB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4251E7"/>
    <w:rPr>
      <w:color w:val="605E5C"/>
      <w:shd w:val="clear" w:color="auto" w:fill="E1DFDD"/>
    </w:rPr>
  </w:style>
  <w:style w:type="paragraph" w:customStyle="1" w:styleId="Bullets">
    <w:name w:val="Bullets"/>
    <w:basedOn w:val="ListParagraph"/>
    <w:link w:val="BulletsChar"/>
    <w:qFormat/>
    <w:rsid w:val="007D4BB1"/>
    <w:pPr>
      <w:numPr>
        <w:numId w:val="17"/>
      </w:numPr>
      <w:spacing w:after="0"/>
    </w:pPr>
    <w:rPr>
      <w:color w:val="auto"/>
      <w:lang w:val="en-CA"/>
    </w:rPr>
  </w:style>
  <w:style w:type="character" w:customStyle="1" w:styleId="BulletsChar">
    <w:name w:val="Bullets Char"/>
    <w:basedOn w:val="DefaultParagraphFont"/>
    <w:link w:val="Bullets"/>
    <w:rsid w:val="007D4BB1"/>
    <w:rPr>
      <w:color w:val="auto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RizwanK99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rizwankassamali1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rizwank99.github.io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linkedin.com/in/rizwankassamali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zwa\AppData\Roaming\Microsoft\Templates\Human%20resources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17BB4B-FBEB-4EAD-AD03-6E8E0962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2020-01-18T18:58:00Z</dcterms:created>
  <dcterms:modified xsi:type="dcterms:W3CDTF">2020-01-18T22:38:00Z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